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8E261C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Theory of Automate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F30788" w:rsidP="008E261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Fall </w:t>
            </w:r>
            <w:r w:rsidR="00BC767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2021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8E261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Topic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8E261C" w:rsidP="00D9792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Languages</w:t>
            </w:r>
            <w:r w:rsidR="001C792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&amp; Deterministic Finite automata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8E261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Due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1B003C" w:rsidP="00BC767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Pr="001B003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C767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October 2021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(Google Classroom</w:t>
            </w:r>
            <w:bookmarkStart w:id="0" w:name="_GoBack"/>
            <w:bookmarkEnd w:id="0"/>
            <w:r w:rsidR="00BA736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BC7675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B, C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8E261C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Assignenmt1 and Practice Questions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213A7A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/>
          <w:p w:rsidR="001C792A" w:rsidRDefault="001B003C">
            <w:r>
              <w:t>This is handwritten assignment which is to be submitted in google classroom.</w:t>
            </w:r>
          </w:p>
          <w:p w:rsidR="00F30788" w:rsidRDefault="00F30788"/>
        </w:tc>
      </w:tr>
    </w:tbl>
    <w:p w:rsidR="008E261C" w:rsidRDefault="008E261C" w:rsidP="008E261C">
      <w:pPr>
        <w:jc w:val="center"/>
        <w:rPr>
          <w:b/>
        </w:rPr>
      </w:pPr>
    </w:p>
    <w:p w:rsidR="008E261C" w:rsidRDefault="008E261C" w:rsidP="00D97928">
      <w:pPr>
        <w:spacing w:after="0" w:line="240" w:lineRule="auto"/>
        <w:jc w:val="center"/>
        <w:rPr>
          <w:b/>
        </w:rPr>
      </w:pPr>
      <w:r w:rsidRPr="00DE2BAB">
        <w:rPr>
          <w:b/>
        </w:rPr>
        <w:t>Assignment # 1</w:t>
      </w:r>
      <w:r>
        <w:rPr>
          <w:b/>
        </w:rPr>
        <w:t xml:space="preserve">(a) + </w:t>
      </w:r>
      <w:r w:rsidR="00D97928">
        <w:rPr>
          <w:b/>
        </w:rPr>
        <w:t>Practice</w:t>
      </w:r>
      <w:r>
        <w:rPr>
          <w:b/>
        </w:rPr>
        <w:t xml:space="preserve"> Questions</w:t>
      </w:r>
    </w:p>
    <w:p w:rsidR="00574DF0" w:rsidRDefault="00574DF0" w:rsidP="00D97928">
      <w:pPr>
        <w:spacing w:after="0" w:line="240" w:lineRule="auto"/>
        <w:jc w:val="center"/>
        <w:rPr>
          <w:b/>
        </w:rPr>
      </w:pPr>
    </w:p>
    <w:p w:rsidR="00574DF0" w:rsidRDefault="00574DF0" w:rsidP="00574DF0">
      <w:pPr>
        <w:spacing w:after="0" w:line="240" w:lineRule="auto"/>
        <w:rPr>
          <w:b/>
        </w:rPr>
      </w:pPr>
      <w:r>
        <w:rPr>
          <w:b/>
        </w:rPr>
        <w:t xml:space="preserve">INSTRUCTIONS: </w:t>
      </w:r>
    </w:p>
    <w:p w:rsidR="00574DF0" w:rsidRDefault="00574DF0" w:rsidP="00574DF0">
      <w:pPr>
        <w:spacing w:after="0" w:line="240" w:lineRule="auto"/>
        <w:rPr>
          <w:b/>
        </w:rPr>
      </w:pPr>
      <w:r>
        <w:rPr>
          <w:b/>
        </w:rPr>
        <w:t>All the questions in red font are to be submitted as hand written assignment.</w:t>
      </w:r>
    </w:p>
    <w:p w:rsidR="00574DF0" w:rsidRDefault="00574DF0" w:rsidP="00574DF0">
      <w:pPr>
        <w:spacing w:after="0" w:line="240" w:lineRule="auto"/>
        <w:rPr>
          <w:b/>
        </w:rPr>
      </w:pPr>
      <w:r>
        <w:rPr>
          <w:b/>
        </w:rPr>
        <w:t>All the questions in black color font are for practice</w:t>
      </w:r>
    </w:p>
    <w:p w:rsidR="00D97928" w:rsidRDefault="00D97928" w:rsidP="00D97928">
      <w:pPr>
        <w:spacing w:after="0" w:line="240" w:lineRule="auto"/>
        <w:jc w:val="center"/>
        <w:rPr>
          <w:b/>
        </w:rPr>
      </w:pPr>
    </w:p>
    <w:p w:rsidR="00D97928" w:rsidRDefault="00D97928" w:rsidP="00D97928">
      <w:pPr>
        <w:spacing w:after="0" w:line="240" w:lineRule="auto"/>
        <w:rPr>
          <w:b/>
        </w:rPr>
      </w:pPr>
      <w:r>
        <w:rPr>
          <w:b/>
        </w:rPr>
        <w:t xml:space="preserve">Problem 1: </w:t>
      </w:r>
    </w:p>
    <w:p w:rsidR="00D97928" w:rsidRDefault="00D97928" w:rsidP="00D97928">
      <w:pPr>
        <w:spacing w:after="0" w:line="240" w:lineRule="auto"/>
        <w:rPr>
          <w:b/>
        </w:rPr>
      </w:pPr>
      <w:r>
        <w:rPr>
          <w:b/>
        </w:rPr>
        <w:t xml:space="preserve">For languages L1 to L10 </w:t>
      </w:r>
      <w:r w:rsidR="00574DF0">
        <w:rPr>
          <w:b/>
        </w:rPr>
        <w:t xml:space="preserve">over alphabets {a,b} </w:t>
      </w:r>
      <w:r>
        <w:rPr>
          <w:b/>
        </w:rPr>
        <w:t>do the following</w:t>
      </w:r>
    </w:p>
    <w:p w:rsidR="00D97928" w:rsidRDefault="00D97928" w:rsidP="00D97928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Enumerate some elements</w:t>
      </w:r>
    </w:p>
    <w:p w:rsidR="00D97928" w:rsidRDefault="00D97928" w:rsidP="00D97928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Draw a Deterministic Finite Automata</w:t>
      </w:r>
    </w:p>
    <w:p w:rsidR="00D97928" w:rsidRDefault="00D97928" w:rsidP="00D97928">
      <w:pPr>
        <w:spacing w:after="0" w:line="240" w:lineRule="auto"/>
        <w:rPr>
          <w:b/>
        </w:rPr>
      </w:pPr>
    </w:p>
    <w:p w:rsidR="00D97928" w:rsidRPr="00612D6E" w:rsidRDefault="00D97928" w:rsidP="00574DF0">
      <w:pPr>
        <w:pStyle w:val="ListParagraph"/>
        <w:numPr>
          <w:ilvl w:val="0"/>
          <w:numId w:val="5"/>
        </w:numPr>
        <w:spacing w:after="0" w:line="240" w:lineRule="auto"/>
        <w:rPr>
          <w:color w:val="FF0000"/>
        </w:rPr>
      </w:pPr>
      <w:r w:rsidRPr="00612D6E">
        <w:rPr>
          <w:color w:val="FF0000"/>
        </w:rPr>
        <w:t>L1: The language of all strings containing even number of a’s and each a is followed by at least one b.</w:t>
      </w:r>
    </w:p>
    <w:p w:rsidR="00D97928" w:rsidRDefault="00D97928" w:rsidP="00574DF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L2:The language that has even length and odd number of a’s. </w:t>
      </w:r>
    </w:p>
    <w:p w:rsidR="00D97928" w:rsidRDefault="00D97928" w:rsidP="00574DF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L3:The language of all strings in which every pair of adjacent b’s appear before any pair of adjacent a’s. </w:t>
      </w:r>
    </w:p>
    <w:p w:rsidR="00D97928" w:rsidRPr="00022D1D" w:rsidRDefault="00D97928" w:rsidP="00574DF0">
      <w:pPr>
        <w:pStyle w:val="ListParagraph"/>
        <w:numPr>
          <w:ilvl w:val="0"/>
          <w:numId w:val="5"/>
        </w:numPr>
        <w:spacing w:after="0" w:line="240" w:lineRule="auto"/>
        <w:rPr>
          <w:color w:val="FF0000"/>
        </w:rPr>
      </w:pPr>
      <w:r w:rsidRPr="00022D1D">
        <w:rPr>
          <w:color w:val="FF0000"/>
        </w:rPr>
        <w:t>L4:The language of all strings containing no more than one occurrence of the string aa. (the string aaa should be viewed as containing 2 occurrences of aa)</w:t>
      </w:r>
    </w:p>
    <w:p w:rsidR="00D97928" w:rsidRDefault="00574DF0" w:rsidP="00574DF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L6: </w:t>
      </w:r>
      <w:r w:rsidR="00D97928">
        <w:t>The language of all strings that begins and end with a triple letter( aaa or bbb)</w:t>
      </w:r>
    </w:p>
    <w:p w:rsidR="00D97928" w:rsidRDefault="00574DF0" w:rsidP="00574DF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L7: </w:t>
      </w:r>
      <w:r w:rsidR="00D97928">
        <w:t>The language of all strings containing at least two a’s and at most one b.</w:t>
      </w:r>
    </w:p>
    <w:p w:rsidR="00574DF0" w:rsidRDefault="00574DF0" w:rsidP="00D97928">
      <w:pPr>
        <w:spacing w:after="0" w:line="240" w:lineRule="auto"/>
        <w:ind w:left="360"/>
      </w:pPr>
    </w:p>
    <w:p w:rsidR="00574DF0" w:rsidRDefault="00574DF0" w:rsidP="00574DF0">
      <w:pPr>
        <w:spacing w:after="0" w:line="240" w:lineRule="auto"/>
        <w:rPr>
          <w:b/>
        </w:rPr>
      </w:pPr>
      <w:r>
        <w:rPr>
          <w:b/>
        </w:rPr>
        <w:t>Problem 2</w:t>
      </w:r>
      <w:r w:rsidR="00022D1D">
        <w:rPr>
          <w:b/>
        </w:rPr>
        <w:t>a</w:t>
      </w:r>
      <w:r>
        <w:rPr>
          <w:b/>
        </w:rPr>
        <w:t xml:space="preserve">: </w:t>
      </w:r>
    </w:p>
    <w:p w:rsidR="00574DF0" w:rsidRDefault="00574DF0" w:rsidP="00574DF0">
      <w:pPr>
        <w:spacing w:after="0" w:line="240" w:lineRule="auto"/>
        <w:rPr>
          <w:b/>
        </w:rPr>
      </w:pPr>
      <w:r>
        <w:rPr>
          <w:b/>
        </w:rPr>
        <w:t>For languages L1 to L10 over alphabets {0,1} do the following</w:t>
      </w:r>
    </w:p>
    <w:p w:rsidR="00574DF0" w:rsidRDefault="00574DF0" w:rsidP="00574DF0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Enumerate some elements</w:t>
      </w:r>
    </w:p>
    <w:p w:rsidR="00574DF0" w:rsidRDefault="00574DF0" w:rsidP="00574DF0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Draw a Deterministic Finite Automata</w:t>
      </w:r>
    </w:p>
    <w:p w:rsidR="00574DF0" w:rsidRDefault="00574DF0" w:rsidP="00574DF0">
      <w:pPr>
        <w:spacing w:after="0" w:line="240" w:lineRule="auto"/>
        <w:rPr>
          <w:b/>
        </w:rPr>
      </w:pPr>
    </w:p>
    <w:p w:rsidR="00574DF0" w:rsidRPr="00612D6E" w:rsidRDefault="00574DF0" w:rsidP="00574DF0">
      <w:pPr>
        <w:pStyle w:val="ListParagraph"/>
        <w:numPr>
          <w:ilvl w:val="0"/>
          <w:numId w:val="6"/>
        </w:numPr>
        <w:spacing w:after="0" w:line="240" w:lineRule="auto"/>
        <w:rPr>
          <w:color w:val="FF0000"/>
        </w:rPr>
      </w:pPr>
      <w:r w:rsidRPr="00612D6E">
        <w:rPr>
          <w:color w:val="FF0000"/>
        </w:rPr>
        <w:t>L1: strings over {0,1} such that their decimal equivalent is multiple of 5</w:t>
      </w:r>
    </w:p>
    <w:p w:rsidR="00574DF0" w:rsidRPr="00612D6E" w:rsidRDefault="00574DF0" w:rsidP="00574DF0">
      <w:pPr>
        <w:spacing w:after="0" w:line="240" w:lineRule="auto"/>
        <w:ind w:left="720"/>
        <w:rPr>
          <w:color w:val="FF0000"/>
        </w:rPr>
      </w:pPr>
      <w:r w:rsidRPr="00612D6E">
        <w:rPr>
          <w:color w:val="FF0000"/>
        </w:rPr>
        <w:t>Eg: {0</w:t>
      </w:r>
      <w:r w:rsidR="007A2BFF">
        <w:rPr>
          <w:color w:val="FF0000"/>
        </w:rPr>
        <w:t>, 101,1010</w:t>
      </w:r>
      <w:r w:rsidRPr="00612D6E">
        <w:rPr>
          <w:color w:val="FF0000"/>
        </w:rPr>
        <w:t>…..}</w:t>
      </w:r>
    </w:p>
    <w:p w:rsidR="00574DF0" w:rsidRPr="00612D6E" w:rsidRDefault="00574DF0" w:rsidP="00574DF0">
      <w:pPr>
        <w:pStyle w:val="ListParagraph"/>
        <w:numPr>
          <w:ilvl w:val="0"/>
          <w:numId w:val="6"/>
        </w:numPr>
        <w:spacing w:after="0" w:line="240" w:lineRule="auto"/>
        <w:rPr>
          <w:color w:val="FF0000"/>
        </w:rPr>
      </w:pPr>
      <w:r w:rsidRPr="00612D6E">
        <w:rPr>
          <w:color w:val="FF0000"/>
        </w:rPr>
        <w:t>L2: all strings over {0,1</w:t>
      </w:r>
      <w:r w:rsidR="009F5DDB">
        <w:rPr>
          <w:color w:val="FF0000"/>
        </w:rPr>
        <w:t xml:space="preserve">} that start with </w:t>
      </w:r>
      <w:r w:rsidR="000F61FD">
        <w:rPr>
          <w:color w:val="FF0000"/>
        </w:rPr>
        <w:t>0</w:t>
      </w:r>
      <w:r w:rsidR="007A2BFF">
        <w:rPr>
          <w:color w:val="FF0000"/>
        </w:rPr>
        <w:t xml:space="preserve"> and end with 010 and do no</w:t>
      </w:r>
      <w:r w:rsidR="00D973A9">
        <w:rPr>
          <w:color w:val="FF0000"/>
        </w:rPr>
        <w:t>t</w:t>
      </w:r>
      <w:r w:rsidR="007A2BFF">
        <w:rPr>
          <w:color w:val="FF0000"/>
        </w:rPr>
        <w:t xml:space="preserve"> have 000</w:t>
      </w:r>
      <w:r w:rsidRPr="00612D6E">
        <w:rPr>
          <w:color w:val="FF0000"/>
        </w:rPr>
        <w:t xml:space="preserve"> as part of a string.</w:t>
      </w:r>
    </w:p>
    <w:p w:rsidR="00574DF0" w:rsidRDefault="00612D6E" w:rsidP="00574DF0">
      <w:pPr>
        <w:pStyle w:val="ListParagraph"/>
        <w:numPr>
          <w:ilvl w:val="0"/>
          <w:numId w:val="6"/>
        </w:numPr>
        <w:spacing w:after="0" w:line="240" w:lineRule="auto"/>
      </w:pPr>
      <w:r>
        <w:t>L3: all the string x in which n</w:t>
      </w:r>
      <w:r w:rsidRPr="00612D6E">
        <w:rPr>
          <w:vertAlign w:val="subscript"/>
        </w:rPr>
        <w:t>0</w:t>
      </w:r>
      <w:r>
        <w:t>(x)%3=0 and n</w:t>
      </w:r>
      <w:r w:rsidRPr="00612D6E">
        <w:rPr>
          <w:vertAlign w:val="subscript"/>
        </w:rPr>
        <w:t>1</w:t>
      </w:r>
      <w:r>
        <w:t>(x)%3!=0</w:t>
      </w:r>
    </w:p>
    <w:p w:rsidR="00612D6E" w:rsidRPr="00BC7675" w:rsidRDefault="00612D6E" w:rsidP="00612D6E">
      <w:pPr>
        <w:pStyle w:val="ListParagraph"/>
        <w:numPr>
          <w:ilvl w:val="0"/>
          <w:numId w:val="6"/>
        </w:numPr>
        <w:spacing w:after="0" w:line="240" w:lineRule="auto"/>
        <w:rPr>
          <w:color w:val="FF0000"/>
        </w:rPr>
      </w:pPr>
      <w:r w:rsidRPr="00BC7675">
        <w:rPr>
          <w:color w:val="FF0000"/>
        </w:rPr>
        <w:t>L4: all the string x in which n</w:t>
      </w:r>
      <w:r w:rsidRPr="00BC7675">
        <w:rPr>
          <w:color w:val="FF0000"/>
          <w:vertAlign w:val="subscript"/>
        </w:rPr>
        <w:t>0</w:t>
      </w:r>
      <w:r w:rsidRPr="00BC7675">
        <w:rPr>
          <w:color w:val="FF0000"/>
        </w:rPr>
        <w:t>(x)%3=0 and n</w:t>
      </w:r>
      <w:r w:rsidRPr="00BC7675">
        <w:rPr>
          <w:color w:val="FF0000"/>
          <w:vertAlign w:val="subscript"/>
        </w:rPr>
        <w:t>1</w:t>
      </w:r>
      <w:r w:rsidRPr="00BC7675">
        <w:rPr>
          <w:color w:val="FF0000"/>
        </w:rPr>
        <w:t>(x)%3=0</w:t>
      </w:r>
    </w:p>
    <w:p w:rsidR="00612D6E" w:rsidRPr="00BC7675" w:rsidRDefault="00612D6E" w:rsidP="00612D6E">
      <w:pPr>
        <w:pStyle w:val="ListParagraph"/>
        <w:numPr>
          <w:ilvl w:val="0"/>
          <w:numId w:val="6"/>
        </w:numPr>
        <w:spacing w:after="0" w:line="240" w:lineRule="auto"/>
      </w:pPr>
      <w:r w:rsidRPr="00BC7675">
        <w:t>L5: L4 U L3</w:t>
      </w:r>
    </w:p>
    <w:p w:rsidR="00612D6E" w:rsidRPr="00022D1D" w:rsidRDefault="00612D6E" w:rsidP="00612D6E">
      <w:pPr>
        <w:pStyle w:val="ListParagraph"/>
        <w:numPr>
          <w:ilvl w:val="0"/>
          <w:numId w:val="6"/>
        </w:numPr>
        <w:spacing w:after="0" w:line="240" w:lineRule="auto"/>
      </w:pPr>
      <w:r w:rsidRPr="00022D1D">
        <w:t>L6= L1’</w:t>
      </w:r>
    </w:p>
    <w:p w:rsidR="00022D1D" w:rsidRDefault="00022D1D" w:rsidP="00022D1D">
      <w:pPr>
        <w:spacing w:after="0" w:line="240" w:lineRule="auto"/>
        <w:rPr>
          <w:b/>
        </w:rPr>
      </w:pPr>
    </w:p>
    <w:p w:rsidR="00022D1D" w:rsidRDefault="00022D1D" w:rsidP="00022D1D">
      <w:pPr>
        <w:spacing w:after="0" w:line="240" w:lineRule="auto"/>
        <w:rPr>
          <w:b/>
        </w:rPr>
      </w:pPr>
    </w:p>
    <w:p w:rsidR="00022D1D" w:rsidRDefault="00022D1D" w:rsidP="00022D1D">
      <w:pPr>
        <w:spacing w:after="0" w:line="240" w:lineRule="auto"/>
        <w:rPr>
          <w:b/>
        </w:rPr>
      </w:pPr>
    </w:p>
    <w:p w:rsidR="00022D1D" w:rsidRDefault="00022D1D" w:rsidP="00022D1D">
      <w:pPr>
        <w:spacing w:after="0" w:line="240" w:lineRule="auto"/>
        <w:rPr>
          <w:b/>
        </w:rPr>
      </w:pPr>
    </w:p>
    <w:p w:rsidR="00022D1D" w:rsidRPr="00022D1D" w:rsidRDefault="00022D1D" w:rsidP="00022D1D">
      <w:pPr>
        <w:spacing w:after="0" w:line="240" w:lineRule="auto"/>
        <w:rPr>
          <w:b/>
        </w:rPr>
      </w:pPr>
      <w:r w:rsidRPr="00022D1D">
        <w:rPr>
          <w:b/>
        </w:rPr>
        <w:lastRenderedPageBreak/>
        <w:t xml:space="preserve">Problem 2a: </w:t>
      </w:r>
    </w:p>
    <w:p w:rsidR="00022D1D" w:rsidRDefault="00022D1D" w:rsidP="00022D1D">
      <w:pPr>
        <w:spacing w:after="0" w:line="240" w:lineRule="auto"/>
        <w:rPr>
          <w:color w:val="FF0000"/>
        </w:rPr>
      </w:pPr>
      <w:r>
        <w:rPr>
          <w:color w:val="FF0000"/>
        </w:rPr>
        <w:tab/>
        <w:t>Run DFA of L1 of problem 2 for following strings, and answer which ones are accepted and which are rejected</w:t>
      </w:r>
    </w:p>
    <w:p w:rsidR="00022D1D" w:rsidRPr="00022D1D" w:rsidRDefault="00022D1D" w:rsidP="00022D1D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>{000111, 101000</w:t>
      </w:r>
      <w:r w:rsidR="00941525">
        <w:rPr>
          <w:color w:val="FF0000"/>
        </w:rPr>
        <w:t>, 10110100</w:t>
      </w:r>
      <w:r>
        <w:rPr>
          <w:color w:val="FF0000"/>
        </w:rPr>
        <w:t>,0000100000}</w:t>
      </w:r>
    </w:p>
    <w:p w:rsidR="00574DF0" w:rsidRDefault="00574DF0" w:rsidP="00574DF0">
      <w:pPr>
        <w:spacing w:after="0" w:line="240" w:lineRule="auto"/>
      </w:pPr>
    </w:p>
    <w:p w:rsidR="008700A0" w:rsidRDefault="008700A0" w:rsidP="00612D6E">
      <w:pPr>
        <w:spacing w:after="0" w:line="240" w:lineRule="auto"/>
      </w:pPr>
    </w:p>
    <w:p w:rsidR="009B4699" w:rsidRPr="009B4699" w:rsidRDefault="009B4699" w:rsidP="00612D6E">
      <w:pPr>
        <w:spacing w:after="0" w:line="240" w:lineRule="auto"/>
      </w:pPr>
    </w:p>
    <w:p w:rsidR="00612D6E" w:rsidRPr="00612D6E" w:rsidRDefault="00612D6E" w:rsidP="00612D6E">
      <w:pPr>
        <w:spacing w:after="0" w:line="240" w:lineRule="auto"/>
        <w:rPr>
          <w:b/>
        </w:rPr>
      </w:pPr>
    </w:p>
    <w:p w:rsidR="00BA3D27" w:rsidRDefault="00BA3D27"/>
    <w:p w:rsidR="00BA3D27" w:rsidRDefault="00BA3D27"/>
    <w:sectPr w:rsidR="00BA3D27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2A6" w:rsidRDefault="003752A6" w:rsidP="00F30788">
      <w:pPr>
        <w:spacing w:after="0" w:line="240" w:lineRule="auto"/>
      </w:pPr>
      <w:r>
        <w:separator/>
      </w:r>
    </w:p>
  </w:endnote>
  <w:endnote w:type="continuationSeparator" w:id="0">
    <w:p w:rsidR="003752A6" w:rsidRDefault="003752A6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 w:rsidR="00526F42">
      <w:fldChar w:fldCharType="begin"/>
    </w:r>
    <w:r w:rsidR="00FC2B74">
      <w:instrText xml:space="preserve"> PAGE   \* MERGEFORMAT </w:instrText>
    </w:r>
    <w:r w:rsidR="00526F42">
      <w:fldChar w:fldCharType="separate"/>
    </w:r>
    <w:r w:rsidR="001B003C" w:rsidRPr="001B003C">
      <w:rPr>
        <w:rFonts w:asciiTheme="majorHAnsi" w:hAnsiTheme="majorHAnsi"/>
        <w:noProof/>
      </w:rPr>
      <w:t>2</w:t>
    </w:r>
    <w:r w:rsidR="00526F42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2A6" w:rsidRDefault="003752A6" w:rsidP="00F30788">
      <w:pPr>
        <w:spacing w:after="0" w:line="240" w:lineRule="auto"/>
      </w:pPr>
      <w:r>
        <w:separator/>
      </w:r>
    </w:p>
  </w:footnote>
  <w:footnote w:type="continuationSeparator" w:id="0">
    <w:p w:rsidR="003752A6" w:rsidRDefault="003752A6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46037"/>
    <w:multiLevelType w:val="hybridMultilevel"/>
    <w:tmpl w:val="3656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46F5F"/>
    <w:multiLevelType w:val="hybridMultilevel"/>
    <w:tmpl w:val="2714906E"/>
    <w:lvl w:ilvl="0" w:tplc="579A2770">
      <w:start w:val="1"/>
      <w:numFmt w:val="lowerRoman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Batang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58EF2085"/>
    <w:multiLevelType w:val="hybridMultilevel"/>
    <w:tmpl w:val="482EA2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E5988"/>
    <w:multiLevelType w:val="hybridMultilevel"/>
    <w:tmpl w:val="09CA0F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877B68"/>
    <w:multiLevelType w:val="hybridMultilevel"/>
    <w:tmpl w:val="482EA2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1C"/>
    <w:rsid w:val="00001278"/>
    <w:rsid w:val="00022D1D"/>
    <w:rsid w:val="00063B24"/>
    <w:rsid w:val="000F61FD"/>
    <w:rsid w:val="00144971"/>
    <w:rsid w:val="001711D8"/>
    <w:rsid w:val="001B003C"/>
    <w:rsid w:val="001B3A45"/>
    <w:rsid w:val="001C792A"/>
    <w:rsid w:val="001D6BDF"/>
    <w:rsid w:val="00213A7A"/>
    <w:rsid w:val="002D77C2"/>
    <w:rsid w:val="002F4214"/>
    <w:rsid w:val="002F73B2"/>
    <w:rsid w:val="003251A1"/>
    <w:rsid w:val="0033089B"/>
    <w:rsid w:val="003752A6"/>
    <w:rsid w:val="0038725A"/>
    <w:rsid w:val="00387D75"/>
    <w:rsid w:val="00436129"/>
    <w:rsid w:val="004535D8"/>
    <w:rsid w:val="00464E8B"/>
    <w:rsid w:val="004D33AA"/>
    <w:rsid w:val="00520683"/>
    <w:rsid w:val="00526F42"/>
    <w:rsid w:val="00574DF0"/>
    <w:rsid w:val="005C0632"/>
    <w:rsid w:val="00603E8C"/>
    <w:rsid w:val="00612D6E"/>
    <w:rsid w:val="00643CB6"/>
    <w:rsid w:val="006734C7"/>
    <w:rsid w:val="00685AD5"/>
    <w:rsid w:val="00753A98"/>
    <w:rsid w:val="007558D4"/>
    <w:rsid w:val="007704E6"/>
    <w:rsid w:val="007A2BFF"/>
    <w:rsid w:val="008625A1"/>
    <w:rsid w:val="008700A0"/>
    <w:rsid w:val="00874365"/>
    <w:rsid w:val="00876FCC"/>
    <w:rsid w:val="008E261C"/>
    <w:rsid w:val="00917336"/>
    <w:rsid w:val="00941525"/>
    <w:rsid w:val="009758BB"/>
    <w:rsid w:val="009840F3"/>
    <w:rsid w:val="009A5471"/>
    <w:rsid w:val="009B4699"/>
    <w:rsid w:val="009C62BC"/>
    <w:rsid w:val="009F20A2"/>
    <w:rsid w:val="009F5DDB"/>
    <w:rsid w:val="00A115E6"/>
    <w:rsid w:val="00A42B60"/>
    <w:rsid w:val="00A506A7"/>
    <w:rsid w:val="00A76B88"/>
    <w:rsid w:val="00B51992"/>
    <w:rsid w:val="00BA3D27"/>
    <w:rsid w:val="00BA7362"/>
    <w:rsid w:val="00BC7675"/>
    <w:rsid w:val="00BE1643"/>
    <w:rsid w:val="00C267B7"/>
    <w:rsid w:val="00C514D0"/>
    <w:rsid w:val="00C70A2B"/>
    <w:rsid w:val="00CB224D"/>
    <w:rsid w:val="00CC3C6A"/>
    <w:rsid w:val="00CE25DE"/>
    <w:rsid w:val="00CF0B82"/>
    <w:rsid w:val="00D15383"/>
    <w:rsid w:val="00D4777B"/>
    <w:rsid w:val="00D973A9"/>
    <w:rsid w:val="00D97928"/>
    <w:rsid w:val="00DC6E1E"/>
    <w:rsid w:val="00EF648A"/>
    <w:rsid w:val="00F058DD"/>
    <w:rsid w:val="00F129FF"/>
    <w:rsid w:val="00F30788"/>
    <w:rsid w:val="00F854EF"/>
    <w:rsid w:val="00FB2BF2"/>
    <w:rsid w:val="00FC2B74"/>
    <w:rsid w:val="00FE1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FF074C-7011-4FAD-B57C-110CA348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D97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3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QP.Patter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QP.Pattern</Template>
  <TotalTime>175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sobia</cp:lastModifiedBy>
  <cp:revision>5</cp:revision>
  <dcterms:created xsi:type="dcterms:W3CDTF">2021-09-27T04:53:00Z</dcterms:created>
  <dcterms:modified xsi:type="dcterms:W3CDTF">2021-09-27T07:48:00Z</dcterms:modified>
</cp:coreProperties>
</file>